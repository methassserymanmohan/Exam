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DB52F1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678CCCB" w14:textId="63D7D3C8" w:rsidR="001B2ABD" w:rsidRDefault="00B8141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26F0E24" wp14:editId="1BB402B0">
                  <wp:extent cx="1922034" cy="1922034"/>
                  <wp:effectExtent l="95250" t="76200" r="97790" b="9740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034" cy="1922034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35565D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E3161CB" w14:textId="0C52C559" w:rsidR="001B2ABD" w:rsidRDefault="00B8141A" w:rsidP="001B2ABD">
            <w:pPr>
              <w:pStyle w:val="Title"/>
            </w:pPr>
            <w:r>
              <w:t>M S Manmohan</w:t>
            </w:r>
          </w:p>
          <w:p w14:paraId="67817D6A" w14:textId="4A5044A2" w:rsidR="001B2ABD" w:rsidRDefault="00B8141A" w:rsidP="001B2ABD">
            <w:pPr>
              <w:pStyle w:val="Subtitle"/>
            </w:pPr>
            <w:r>
              <w:rPr>
                <w:spacing w:val="0"/>
                <w:w w:val="100"/>
              </w:rPr>
              <w:t>Software Developer</w:t>
            </w:r>
          </w:p>
        </w:tc>
      </w:tr>
      <w:tr w:rsidR="001B2ABD" w14:paraId="4C594767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2A1414AED88A43EC8D9E759418DAF6F3"/>
              </w:placeholder>
              <w:temporary/>
              <w:showingPlcHdr/>
              <w15:appearance w15:val="hidden"/>
            </w:sdtPr>
            <w:sdtEndPr/>
            <w:sdtContent>
              <w:p w14:paraId="5ADC4831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566A9AC" w14:textId="2F4B5018" w:rsidR="00B8141A" w:rsidRDefault="00B8141A" w:rsidP="009260C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97DA29B" wp14:editId="14CDB208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163830</wp:posOffset>
                      </wp:positionV>
                      <wp:extent cx="2232660" cy="431165"/>
                      <wp:effectExtent l="0" t="0" r="15240" b="2603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2660" cy="431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64AE55" w14:textId="6522EA89" w:rsidR="00B8141A" w:rsidRDefault="00B8141A" w:rsidP="00B8141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7DA2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75pt;margin-top:12.9pt;width:175.8pt;height:33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">
                      <v:textbox>
                        <w:txbxContent>
                          <w:p w14:paraId="1A64AE55" w14:textId="6522EA89" w:rsidR="00B8141A" w:rsidRDefault="00B8141A" w:rsidP="00B8141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8BF954" w14:textId="250AEDA3" w:rsidR="00036450" w:rsidRDefault="00036450" w:rsidP="009260CD"/>
          <w:p w14:paraId="34E8DE3D" w14:textId="77777777" w:rsidR="00036450" w:rsidRDefault="00036450" w:rsidP="00036450"/>
          <w:sdt>
            <w:sdtPr>
              <w:id w:val="-1954003311"/>
              <w:placeholder>
                <w:docPart w:val="90ECFEB62D624A6AADBB47842A3835D6"/>
              </w:placeholder>
              <w:temporary/>
              <w:showingPlcHdr/>
              <w15:appearance w15:val="hidden"/>
            </w:sdtPr>
            <w:sdtEndPr/>
            <w:sdtContent>
              <w:p w14:paraId="64A29204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4BC884B6" w14:textId="11771740" w:rsidR="004D3011" w:rsidRPr="00B8141A" w:rsidRDefault="00AF3C36" w:rsidP="00B8141A">
            <w:pPr>
              <w:tabs>
                <w:tab w:val="center" w:pos="1685"/>
              </w:tabs>
            </w:pPr>
            <w:sdt>
              <w:sdtPr>
                <w:id w:val="1111563247"/>
                <w:placeholder>
                  <w:docPart w:val="6383F06C22764E76A0AA92AC09A31BA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B8141A">
              <w:tab/>
            </w:r>
          </w:p>
          <w:p w14:paraId="66980B1D" w14:textId="5736A0FE" w:rsidR="004D3011" w:rsidRDefault="007A65ED" w:rsidP="004D301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C6AF848" wp14:editId="3EC3D133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186055</wp:posOffset>
                      </wp:positionV>
                      <wp:extent cx="2232660" cy="431165"/>
                      <wp:effectExtent l="0" t="0" r="15240" b="2603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2660" cy="431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31CFE1" w14:textId="6900F6AA" w:rsidR="007A65ED" w:rsidRDefault="007A65ED" w:rsidP="007A65ED">
                                  <w:r>
                                    <w:t xml:space="preserve">Mail – </w:t>
                                  </w:r>
                                  <w:hyperlink r:id="rId10" w:history="1">
                                    <w:r w:rsidRPr="001F773E">
                                      <w:rPr>
                                        <w:rStyle w:val="Hyperlink"/>
                                      </w:rPr>
                                      <w:t>metha@sample.com</w:t>
                                    </w:r>
                                  </w:hyperlink>
                                </w:p>
                                <w:p w14:paraId="5629CDDA" w14:textId="732A2672" w:rsidR="007A65ED" w:rsidRDefault="007A65ED" w:rsidP="007A65ED">
                                  <w:r>
                                    <w:t>Phone – 949******7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AF848" id="_x0000_s1027" type="#_x0000_t202" style="position:absolute;margin-left:-2.75pt;margin-top:14.65pt;width:175.8pt;height:3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">
                      <v:textbox>
                        <w:txbxContent>
                          <w:p w14:paraId="1531CFE1" w14:textId="6900F6AA" w:rsidR="007A65ED" w:rsidRDefault="007A65ED" w:rsidP="007A65ED">
                            <w:r>
                              <w:t xml:space="preserve">Mail – </w:t>
                            </w:r>
                            <w:hyperlink r:id="rId11" w:history="1">
                              <w:r w:rsidRPr="001F773E">
                                <w:rPr>
                                  <w:rStyle w:val="Hyperlink"/>
                                </w:rPr>
                                <w:t>metha@sample.com</w:t>
                              </w:r>
                            </w:hyperlink>
                          </w:p>
                          <w:p w14:paraId="5629CDDA" w14:textId="732A2672" w:rsidR="007A65ED" w:rsidRDefault="007A65ED" w:rsidP="007A65ED">
                            <w:r>
                              <w:t>Phone – 949******7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1EF3EEF" w14:textId="77777777" w:rsidR="004D3011" w:rsidRPr="004D3011" w:rsidRDefault="004D3011" w:rsidP="004D3011"/>
          <w:sdt>
            <w:sdtPr>
              <w:id w:val="67859272"/>
              <w:placeholder>
                <w:docPart w:val="207355C0D5B24FFC8E97A264951B6ABC"/>
              </w:placeholder>
              <w:temporary/>
              <w:showingPlcHdr/>
              <w15:appearance w15:val="hidden"/>
            </w:sdtPr>
            <w:sdtEndPr/>
            <w:sdtContent>
              <w:p w14:paraId="024E4A25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F57231FCBAD24FA0BB8FE55CF9977F6D"/>
              </w:placeholder>
              <w:temporary/>
              <w:showingPlcHdr/>
              <w15:appearance w15:val="hidden"/>
            </w:sdtPr>
            <w:sdtEndPr/>
            <w:sdtContent>
              <w:p w14:paraId="107F0F89" w14:textId="77777777" w:rsidR="004D3011" w:rsidRDefault="00E4381A" w:rsidP="004D3011">
                <w:r>
                  <w:t>Website goes here</w:t>
                </w:r>
              </w:p>
            </w:sdtContent>
          </w:sdt>
          <w:p w14:paraId="7583C70C" w14:textId="77777777" w:rsidR="004D3011" w:rsidRDefault="004D3011" w:rsidP="004D3011"/>
          <w:sdt>
            <w:sdtPr>
              <w:id w:val="-240260293"/>
              <w:placeholder>
                <w:docPart w:val="D5F48E3BDE9C48B08E699529185016F4"/>
              </w:placeholder>
              <w:temporary/>
              <w:showingPlcHdr/>
              <w15:appearance w15:val="hidden"/>
            </w:sdtPr>
            <w:sdtEndPr/>
            <w:sdtContent>
              <w:p w14:paraId="5B7804C1" w14:textId="77777777" w:rsidR="004D3011" w:rsidRDefault="004D3011" w:rsidP="004D3011">
                <w:r w:rsidRPr="004D3011">
                  <w:t>EMAIL:</w:t>
                </w:r>
              </w:p>
            </w:sdtContent>
          </w:sdt>
          <w:sdt>
            <w:sdtPr>
              <w:id w:val="-1223903890"/>
              <w:placeholder>
                <w:docPart w:val="3C60D71ED60749EBB726DF00EB9401EF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color w:val="B85A22" w:themeColor="accent2" w:themeShade="BF"/>
                <w:u w:val="single"/>
              </w:rPr>
            </w:sdtEndPr>
            <w:sdtContent>
              <w:p w14:paraId="265B4172" w14:textId="77777777" w:rsidR="00036450" w:rsidRPr="00E4381A" w:rsidRDefault="00E4381A" w:rsidP="004D3011">
                <w:pPr>
                  <w:rPr>
                    <w:rStyle w:val="Hyperlink"/>
                  </w:rPr>
                </w:pPr>
                <w:r w:rsidRPr="00E4381A">
                  <w:rPr>
                    <w:rStyle w:val="Hyperlink"/>
                  </w:rPr>
                  <w:t>someone@example.com</w:t>
                </w:r>
                <w:hyperlink r:id="rId12" w:history="1"/>
              </w:p>
            </w:sdtContent>
          </w:sdt>
          <w:sdt>
            <w:sdtPr>
              <w:id w:val="-1444214663"/>
              <w:placeholder>
                <w:docPart w:val="DF09184C74D84BC8898CC86A1EB6F981"/>
              </w:placeholder>
              <w:temporary/>
              <w:showingPlcHdr/>
              <w15:appearance w15:val="hidden"/>
            </w:sdtPr>
            <w:sdtEndPr/>
            <w:sdtContent>
              <w:p w14:paraId="15EA8A6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A1BC9E7B2A1A478EA46666DA55FD6B6E"/>
              </w:placeholder>
              <w:temporary/>
              <w:showingPlcHdr/>
              <w15:appearance w15:val="hidden"/>
            </w:sdtPr>
            <w:sdtEndPr/>
            <w:sdtContent>
              <w:p w14:paraId="61CB8E84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75055D2CD5C44005AD1DA2F2CF89F415"/>
              </w:placeholder>
              <w:temporary/>
              <w:showingPlcHdr/>
              <w15:appearance w15:val="hidden"/>
            </w:sdtPr>
            <w:sdtEndPr/>
            <w:sdtContent>
              <w:p w14:paraId="592751A4" w14:textId="77777777" w:rsidR="004D3011" w:rsidRDefault="004D3011" w:rsidP="004D3011">
                <w:r w:rsidRPr="004D3011">
                  <w:t>Hobby #2</w:t>
                </w:r>
              </w:p>
            </w:sdtContent>
          </w:sdt>
          <w:p w14:paraId="5473EBCD" w14:textId="64DA2D54" w:rsidR="004D3011" w:rsidRDefault="007A65ED" w:rsidP="004D301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16E2FF3" wp14:editId="5B0F1A8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186690</wp:posOffset>
                      </wp:positionV>
                      <wp:extent cx="2232660" cy="701040"/>
                      <wp:effectExtent l="0" t="0" r="15240" b="2286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2660" cy="701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907B8F" w14:textId="39FB185D" w:rsidR="007A65ED" w:rsidRDefault="007A65ED" w:rsidP="007A65ED">
                                  <w:r>
                                    <w:t>Reading</w:t>
                                  </w:r>
                                </w:p>
                                <w:p w14:paraId="70E288AA" w14:textId="0246AE4E" w:rsidR="007A65ED" w:rsidRDefault="007A65ED" w:rsidP="007A65ED">
                                  <w:r>
                                    <w:t>Coding</w:t>
                                  </w:r>
                                </w:p>
                                <w:p w14:paraId="6C99AB0B" w14:textId="7975F582" w:rsidR="007A65ED" w:rsidRDefault="007A65ED" w:rsidP="007A65ED">
                                  <w:proofErr w:type="spellStart"/>
                                  <w:r>
                                    <w:t>BLogging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E2FF3" id="_x0000_s1028" type="#_x0000_t202" style="position:absolute;margin-left:-2.75pt;margin-top:14.7pt;width:175.8pt;height:5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">
                      <v:textbox>
                        <w:txbxContent>
                          <w:p w14:paraId="66907B8F" w14:textId="39FB185D" w:rsidR="007A65ED" w:rsidRDefault="007A65ED" w:rsidP="007A65ED">
                            <w:r>
                              <w:t>Reading</w:t>
                            </w:r>
                          </w:p>
                          <w:p w14:paraId="70E288AA" w14:textId="0246AE4E" w:rsidR="007A65ED" w:rsidRDefault="007A65ED" w:rsidP="007A65ED">
                            <w:r>
                              <w:t>Coding</w:t>
                            </w:r>
                          </w:p>
                          <w:p w14:paraId="6C99AB0B" w14:textId="7975F582" w:rsidR="007A65ED" w:rsidRDefault="007A65ED" w:rsidP="007A65ED">
                            <w:proofErr w:type="spellStart"/>
                            <w:r>
                              <w:t>BLogging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sdt>
            <w:sdtPr>
              <w:id w:val="-1376452077"/>
              <w:placeholder>
                <w:docPart w:val="F969F414E5FF40BAA6924F955CBC3C2A"/>
              </w:placeholder>
              <w:temporary/>
              <w:showingPlcHdr/>
              <w15:appearance w15:val="hidden"/>
            </w:sdtPr>
            <w:sdtEndPr/>
            <w:sdtContent>
              <w:p w14:paraId="7E29EE89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29B1008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28D1D6D3F524EAFAF4C5EBF539523C5"/>
              </w:placeholder>
              <w:temporary/>
              <w:showingPlcHdr/>
              <w15:appearance w15:val="hidden"/>
            </w:sdtPr>
            <w:sdtEndPr/>
            <w:sdtContent>
              <w:p w14:paraId="066DC6D0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C70BA88" w14:textId="1963FC1E" w:rsidR="00036450" w:rsidRPr="00036450" w:rsidRDefault="00B8141A" w:rsidP="00B359E4">
            <w:pPr>
              <w:pStyle w:val="Heading4"/>
            </w:pPr>
            <w:r>
              <w:t>Master’s in Computer Applications, From KTU</w:t>
            </w:r>
          </w:p>
          <w:p w14:paraId="584BC0BB" w14:textId="7B44C314" w:rsidR="004D3011" w:rsidRDefault="00B8141A" w:rsidP="00B8141A">
            <w:pPr>
              <w:pStyle w:val="Date"/>
            </w:pPr>
            <w:r>
              <w:t>From 2014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2019,</w:t>
            </w:r>
          </w:p>
          <w:p w14:paraId="17FCC04B" w14:textId="17DE4D7E" w:rsidR="00B8141A" w:rsidRPr="00B8141A" w:rsidRDefault="00B8141A" w:rsidP="00B8141A">
            <w:r>
              <w:t>GPA – 9.3</w:t>
            </w:r>
          </w:p>
          <w:p w14:paraId="6D2DAAB6" w14:textId="77777777" w:rsidR="00036450" w:rsidRDefault="00036450" w:rsidP="00036450"/>
          <w:sdt>
            <w:sdtPr>
              <w:id w:val="1001553383"/>
              <w:placeholder>
                <w:docPart w:val="80B2E0D3216E4E00AD0388E19693190D"/>
              </w:placeholder>
              <w:temporary/>
              <w:showingPlcHdr/>
              <w15:appearance w15:val="hidden"/>
            </w:sdtPr>
            <w:sdtEndPr/>
            <w:sdtContent>
              <w:p w14:paraId="51573D38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AD46FBA" w14:textId="79826C74" w:rsidR="00036450" w:rsidRDefault="00B8141A" w:rsidP="00B359E4">
            <w:pPr>
              <w:pStyle w:val="Heading4"/>
              <w:rPr>
                <w:bCs/>
              </w:rPr>
            </w:pPr>
            <w:r>
              <w:t xml:space="preserve">ABC </w:t>
            </w:r>
            <w:proofErr w:type="gramStart"/>
            <w:r>
              <w:t>Corp</w:t>
            </w:r>
            <w:r w:rsidR="00036450">
              <w:t xml:space="preserve"> </w:t>
            </w:r>
            <w:r>
              <w:t>,</w:t>
            </w:r>
            <w:proofErr w:type="gramEnd"/>
            <w:r>
              <w:t xml:space="preserve"> Web Developer </w:t>
            </w:r>
          </w:p>
          <w:p w14:paraId="62CEF900" w14:textId="3E53A893" w:rsidR="00036450" w:rsidRPr="00036450" w:rsidRDefault="00B8141A" w:rsidP="00B359E4">
            <w:pPr>
              <w:pStyle w:val="Date"/>
            </w:pPr>
            <w:r>
              <w:t>From 2020</w:t>
            </w:r>
            <w:r w:rsidR="00036450" w:rsidRPr="00036450">
              <w:t>–</w:t>
            </w:r>
            <w:r>
              <w:t xml:space="preserve"> 2021</w:t>
            </w:r>
          </w:p>
          <w:p w14:paraId="39336B50" w14:textId="1CDBBAF3" w:rsidR="00036450" w:rsidRDefault="00036450" w:rsidP="00036450">
            <w:r w:rsidRPr="00036450">
              <w:t xml:space="preserve"> </w:t>
            </w:r>
          </w:p>
          <w:p w14:paraId="375FB78E" w14:textId="77777777" w:rsidR="004D3011" w:rsidRDefault="004D3011" w:rsidP="00036450"/>
          <w:sdt>
            <w:sdtPr>
              <w:id w:val="1669594239"/>
              <w:placeholder>
                <w:docPart w:val="E36EBC7864F24672A38E1994BEC32B3C"/>
              </w:placeholder>
              <w:temporary/>
              <w:showingPlcHdr/>
              <w15:appearance w15:val="hidden"/>
            </w:sdtPr>
            <w:sdtEndPr/>
            <w:sdtContent>
              <w:p w14:paraId="6E118126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0948258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7055567" wp14:editId="28155E6E">
                  <wp:extent cx="461010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181527AB" w14:textId="77777777" w:rsidR="0043117B" w:rsidRDefault="00AF3C36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AC127" w14:textId="77777777" w:rsidR="00AF3C36" w:rsidRDefault="00AF3C36" w:rsidP="000C45FF">
      <w:r>
        <w:separator/>
      </w:r>
    </w:p>
  </w:endnote>
  <w:endnote w:type="continuationSeparator" w:id="0">
    <w:p w14:paraId="227EC9A4" w14:textId="77777777" w:rsidR="00AF3C36" w:rsidRDefault="00AF3C3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A30E6" w14:textId="77777777" w:rsidR="00AF3C36" w:rsidRDefault="00AF3C36" w:rsidP="000C45FF">
      <w:r>
        <w:separator/>
      </w:r>
    </w:p>
  </w:footnote>
  <w:footnote w:type="continuationSeparator" w:id="0">
    <w:p w14:paraId="5FDE6A65" w14:textId="77777777" w:rsidR="00AF3C36" w:rsidRDefault="00AF3C3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4E4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A139D1" wp14:editId="3333DD8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1A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A65ED"/>
    <w:rsid w:val="00802CA0"/>
    <w:rsid w:val="009260CD"/>
    <w:rsid w:val="00952C25"/>
    <w:rsid w:val="00A2118D"/>
    <w:rsid w:val="00AD76E2"/>
    <w:rsid w:val="00AF3C36"/>
    <w:rsid w:val="00B20152"/>
    <w:rsid w:val="00B359E4"/>
    <w:rsid w:val="00B57D98"/>
    <w:rsid w:val="00B70850"/>
    <w:rsid w:val="00B8141A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8F17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A65E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emailgoeshere@example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etha@sample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etha@sample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D7D4893D-8915-4100-86DA-AFB6427E2288%7d\%7bB398A70B-062F-42EC-9425-2B0653238A51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098631266133057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Coding</c:v>
                </c:pt>
                <c:pt idx="1">
                  <c:v>Web Design</c:v>
                </c:pt>
                <c:pt idx="2">
                  <c:v>Leadership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0.89</c:v>
                </c:pt>
                <c:pt idx="2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1414AED88A43EC8D9E759418DAF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D3C7D-F493-4A50-8C07-7F55F6C2BEC8}"/>
      </w:docPartPr>
      <w:docPartBody>
        <w:p w:rsidR="00000000" w:rsidRDefault="003319F9">
          <w:pPr>
            <w:pStyle w:val="2A1414AED88A43EC8D9E759418DAF6F3"/>
          </w:pPr>
          <w:r w:rsidRPr="00D5459D">
            <w:t>Profile</w:t>
          </w:r>
        </w:p>
      </w:docPartBody>
    </w:docPart>
    <w:docPart>
      <w:docPartPr>
        <w:name w:val="90ECFEB62D624A6AADBB47842A383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2B8A2-BED5-4830-8597-0C88A43DC555}"/>
      </w:docPartPr>
      <w:docPartBody>
        <w:p w:rsidR="00000000" w:rsidRDefault="003319F9">
          <w:pPr>
            <w:pStyle w:val="90ECFEB62D624A6AADBB47842A3835D6"/>
          </w:pPr>
          <w:r w:rsidRPr="00CB0055">
            <w:t>Contact</w:t>
          </w:r>
        </w:p>
      </w:docPartBody>
    </w:docPart>
    <w:docPart>
      <w:docPartPr>
        <w:name w:val="6383F06C22764E76A0AA92AC09A31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83D8B-9CF9-4160-A3B9-10900C9ADA0C}"/>
      </w:docPartPr>
      <w:docPartBody>
        <w:p w:rsidR="00000000" w:rsidRDefault="003319F9">
          <w:pPr>
            <w:pStyle w:val="6383F06C22764E76A0AA92AC09A31BA6"/>
          </w:pPr>
          <w:r w:rsidRPr="004D3011">
            <w:t>PHONE:</w:t>
          </w:r>
        </w:p>
      </w:docPartBody>
    </w:docPart>
    <w:docPart>
      <w:docPartPr>
        <w:name w:val="207355C0D5B24FFC8E97A264951B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C4246-D0C1-487F-B8C6-F9164945FB58}"/>
      </w:docPartPr>
      <w:docPartBody>
        <w:p w:rsidR="00000000" w:rsidRDefault="003319F9">
          <w:pPr>
            <w:pStyle w:val="207355C0D5B24FFC8E97A264951B6ABC"/>
          </w:pPr>
          <w:r w:rsidRPr="004D3011">
            <w:t>WEBSITE:</w:t>
          </w:r>
        </w:p>
      </w:docPartBody>
    </w:docPart>
    <w:docPart>
      <w:docPartPr>
        <w:name w:val="F57231FCBAD24FA0BB8FE55CF9977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FA33D-66D2-4312-A51F-BB7B1D0AEE52}"/>
      </w:docPartPr>
      <w:docPartBody>
        <w:p w:rsidR="00000000" w:rsidRDefault="003319F9">
          <w:pPr>
            <w:pStyle w:val="F57231FCBAD24FA0BB8FE55CF9977F6D"/>
          </w:pPr>
          <w:r>
            <w:t>Website goes here</w:t>
          </w:r>
        </w:p>
      </w:docPartBody>
    </w:docPart>
    <w:docPart>
      <w:docPartPr>
        <w:name w:val="D5F48E3BDE9C48B08E69952918501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AA7DE-7304-4F3E-9DD4-3A3BF1D24FBA}"/>
      </w:docPartPr>
      <w:docPartBody>
        <w:p w:rsidR="00000000" w:rsidRDefault="003319F9">
          <w:pPr>
            <w:pStyle w:val="D5F48E3BDE9C48B08E699529185016F4"/>
          </w:pPr>
          <w:r w:rsidRPr="004D3011">
            <w:t>EMAIL:</w:t>
          </w:r>
        </w:p>
      </w:docPartBody>
    </w:docPart>
    <w:docPart>
      <w:docPartPr>
        <w:name w:val="3C60D71ED60749EBB726DF00EB940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CBE47-F242-4696-B3DA-98D6568E4543}"/>
      </w:docPartPr>
      <w:docPartBody>
        <w:p w:rsidR="00000000" w:rsidRDefault="003319F9">
          <w:pPr>
            <w:pStyle w:val="3C60D71ED60749EBB726DF00EB9401EF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DF09184C74D84BC8898CC86A1EB6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D4F0-2642-4760-B856-576DB3B11F4A}"/>
      </w:docPartPr>
      <w:docPartBody>
        <w:p w:rsidR="00000000" w:rsidRDefault="003319F9">
          <w:pPr>
            <w:pStyle w:val="DF09184C74D84BC8898CC86A1EB6F981"/>
          </w:pPr>
          <w:r w:rsidRPr="00CB0055">
            <w:t>Hobbies</w:t>
          </w:r>
        </w:p>
      </w:docPartBody>
    </w:docPart>
    <w:docPart>
      <w:docPartPr>
        <w:name w:val="A1BC9E7B2A1A478EA46666DA55FD6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A355E-ADB5-44D1-808A-DCF301C47E48}"/>
      </w:docPartPr>
      <w:docPartBody>
        <w:p w:rsidR="00000000" w:rsidRDefault="003319F9">
          <w:pPr>
            <w:pStyle w:val="A1BC9E7B2A1A478EA46666DA55FD6B6E"/>
          </w:pPr>
          <w:r w:rsidRPr="004D3011">
            <w:t>Hobby #1</w:t>
          </w:r>
        </w:p>
      </w:docPartBody>
    </w:docPart>
    <w:docPart>
      <w:docPartPr>
        <w:name w:val="75055D2CD5C44005AD1DA2F2CF89F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2A12-3806-4F8C-9518-87463EF38CDB}"/>
      </w:docPartPr>
      <w:docPartBody>
        <w:p w:rsidR="00000000" w:rsidRDefault="003319F9">
          <w:pPr>
            <w:pStyle w:val="75055D2CD5C44005AD1DA2F2CF89F415"/>
          </w:pPr>
          <w:r w:rsidRPr="004D3011">
            <w:t>Hobby #2</w:t>
          </w:r>
        </w:p>
      </w:docPartBody>
    </w:docPart>
    <w:docPart>
      <w:docPartPr>
        <w:name w:val="F969F414E5FF40BAA6924F955CBC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9C62F-2ED7-4B13-98BF-7AB336F9BCF1}"/>
      </w:docPartPr>
      <w:docPartBody>
        <w:p w:rsidR="00000000" w:rsidRDefault="003319F9">
          <w:pPr>
            <w:pStyle w:val="F969F414E5FF40BAA6924F955CBC3C2A"/>
          </w:pPr>
          <w:r w:rsidRPr="004D3011">
            <w:t>Hobby #4</w:t>
          </w:r>
        </w:p>
      </w:docPartBody>
    </w:docPart>
    <w:docPart>
      <w:docPartPr>
        <w:name w:val="D28D1D6D3F524EAFAF4C5EBF53952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EFFF3-F296-4AC9-AA57-679B0363DDBC}"/>
      </w:docPartPr>
      <w:docPartBody>
        <w:p w:rsidR="00000000" w:rsidRDefault="003319F9">
          <w:pPr>
            <w:pStyle w:val="D28D1D6D3F524EAFAF4C5EBF539523C5"/>
          </w:pPr>
          <w:r w:rsidRPr="00036450">
            <w:t>EDUCATION</w:t>
          </w:r>
        </w:p>
      </w:docPartBody>
    </w:docPart>
    <w:docPart>
      <w:docPartPr>
        <w:name w:val="80B2E0D3216E4E00AD0388E196931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140A2-E959-445E-9962-FD08D66640A6}"/>
      </w:docPartPr>
      <w:docPartBody>
        <w:p w:rsidR="00000000" w:rsidRDefault="003319F9">
          <w:pPr>
            <w:pStyle w:val="80B2E0D3216E4E00AD0388E19693190D"/>
          </w:pPr>
          <w:r w:rsidRPr="00036450">
            <w:t>WORK EXPERIENCE</w:t>
          </w:r>
        </w:p>
      </w:docPartBody>
    </w:docPart>
    <w:docPart>
      <w:docPartPr>
        <w:name w:val="E36EBC7864F24672A38E1994BEC32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1D108-CD46-4172-9DB1-3B0494A80F0E}"/>
      </w:docPartPr>
      <w:docPartBody>
        <w:p w:rsidR="00000000" w:rsidRDefault="003319F9">
          <w:pPr>
            <w:pStyle w:val="E36EBC7864F24672A38E1994BEC32B3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F9"/>
    <w:rsid w:val="0033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491E106104037B95A03D3E403B7CC">
    <w:name w:val="C1A491E106104037B95A03D3E403B7CC"/>
  </w:style>
  <w:style w:type="paragraph" w:customStyle="1" w:styleId="9391FC20014742CD82A2085C60A6BB86">
    <w:name w:val="9391FC20014742CD82A2085C60A6BB86"/>
  </w:style>
  <w:style w:type="paragraph" w:customStyle="1" w:styleId="2A1414AED88A43EC8D9E759418DAF6F3">
    <w:name w:val="2A1414AED88A43EC8D9E759418DAF6F3"/>
  </w:style>
  <w:style w:type="paragraph" w:customStyle="1" w:styleId="822E5788149047CB9F937C4A55AAE7CE">
    <w:name w:val="822E5788149047CB9F937C4A55AAE7CE"/>
  </w:style>
  <w:style w:type="paragraph" w:customStyle="1" w:styleId="90ECFEB62D624A6AADBB47842A3835D6">
    <w:name w:val="90ECFEB62D624A6AADBB47842A3835D6"/>
  </w:style>
  <w:style w:type="paragraph" w:customStyle="1" w:styleId="6383F06C22764E76A0AA92AC09A31BA6">
    <w:name w:val="6383F06C22764E76A0AA92AC09A31BA6"/>
  </w:style>
  <w:style w:type="paragraph" w:customStyle="1" w:styleId="1C6C3E0849B14474940DC0377211542D">
    <w:name w:val="1C6C3E0849B14474940DC0377211542D"/>
  </w:style>
  <w:style w:type="paragraph" w:customStyle="1" w:styleId="207355C0D5B24FFC8E97A264951B6ABC">
    <w:name w:val="207355C0D5B24FFC8E97A264951B6ABC"/>
  </w:style>
  <w:style w:type="paragraph" w:customStyle="1" w:styleId="F57231FCBAD24FA0BB8FE55CF9977F6D">
    <w:name w:val="F57231FCBAD24FA0BB8FE55CF9977F6D"/>
  </w:style>
  <w:style w:type="paragraph" w:customStyle="1" w:styleId="D5F48E3BDE9C48B08E699529185016F4">
    <w:name w:val="D5F48E3BDE9C48B08E699529185016F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C60D71ED60749EBB726DF00EB9401EF">
    <w:name w:val="3C60D71ED60749EBB726DF00EB9401EF"/>
  </w:style>
  <w:style w:type="paragraph" w:customStyle="1" w:styleId="DF09184C74D84BC8898CC86A1EB6F981">
    <w:name w:val="DF09184C74D84BC8898CC86A1EB6F981"/>
  </w:style>
  <w:style w:type="paragraph" w:customStyle="1" w:styleId="A1BC9E7B2A1A478EA46666DA55FD6B6E">
    <w:name w:val="A1BC9E7B2A1A478EA46666DA55FD6B6E"/>
  </w:style>
  <w:style w:type="paragraph" w:customStyle="1" w:styleId="75055D2CD5C44005AD1DA2F2CF89F415">
    <w:name w:val="75055D2CD5C44005AD1DA2F2CF89F415"/>
  </w:style>
  <w:style w:type="paragraph" w:customStyle="1" w:styleId="8D6F9151624C43FEA90F6522E8CAF7F5">
    <w:name w:val="8D6F9151624C43FEA90F6522E8CAF7F5"/>
  </w:style>
  <w:style w:type="paragraph" w:customStyle="1" w:styleId="F969F414E5FF40BAA6924F955CBC3C2A">
    <w:name w:val="F969F414E5FF40BAA6924F955CBC3C2A"/>
  </w:style>
  <w:style w:type="paragraph" w:customStyle="1" w:styleId="D28D1D6D3F524EAFAF4C5EBF539523C5">
    <w:name w:val="D28D1D6D3F524EAFAF4C5EBF539523C5"/>
  </w:style>
  <w:style w:type="paragraph" w:customStyle="1" w:styleId="C3DFB23AA5664C7CA9FC94E40FEC544B">
    <w:name w:val="C3DFB23AA5664C7CA9FC94E40FEC544B"/>
  </w:style>
  <w:style w:type="paragraph" w:customStyle="1" w:styleId="0A0FEBC89F6B4F069DE0C0BBFC519180">
    <w:name w:val="0A0FEBC89F6B4F069DE0C0BBFC519180"/>
  </w:style>
  <w:style w:type="paragraph" w:customStyle="1" w:styleId="EB3D6ADD854A4D7FAB5312E729356615">
    <w:name w:val="EB3D6ADD854A4D7FAB5312E729356615"/>
  </w:style>
  <w:style w:type="paragraph" w:customStyle="1" w:styleId="4308CCFE8120439BBD5559996D8B788A">
    <w:name w:val="4308CCFE8120439BBD5559996D8B788A"/>
  </w:style>
  <w:style w:type="paragraph" w:customStyle="1" w:styleId="20EDAA36E5174CC29BB23F27FE0C4BCF">
    <w:name w:val="20EDAA36E5174CC29BB23F27FE0C4BCF"/>
  </w:style>
  <w:style w:type="paragraph" w:customStyle="1" w:styleId="B625729D91CA4F6A8E63AA1B9F669C5C">
    <w:name w:val="B625729D91CA4F6A8E63AA1B9F669C5C"/>
  </w:style>
  <w:style w:type="paragraph" w:customStyle="1" w:styleId="35E55033ADE04E998794DC6EDE3B34D7">
    <w:name w:val="35E55033ADE04E998794DC6EDE3B34D7"/>
  </w:style>
  <w:style w:type="paragraph" w:customStyle="1" w:styleId="80B2E0D3216E4E00AD0388E19693190D">
    <w:name w:val="80B2E0D3216E4E00AD0388E19693190D"/>
  </w:style>
  <w:style w:type="paragraph" w:customStyle="1" w:styleId="52AD02618FBA4ED39165B58EDE3756F3">
    <w:name w:val="52AD02618FBA4ED39165B58EDE3756F3"/>
  </w:style>
  <w:style w:type="paragraph" w:customStyle="1" w:styleId="B674EF4902534F1EB73D768B40BB98B1">
    <w:name w:val="B674EF4902534F1EB73D768B40BB98B1"/>
  </w:style>
  <w:style w:type="paragraph" w:customStyle="1" w:styleId="08545BD362E34C68B0296CE04A641BA8">
    <w:name w:val="08545BD362E34C68B0296CE04A641BA8"/>
  </w:style>
  <w:style w:type="paragraph" w:customStyle="1" w:styleId="0DE3930A3AF14C62B680A8D1B8B67311">
    <w:name w:val="0DE3930A3AF14C62B680A8D1B8B67311"/>
  </w:style>
  <w:style w:type="paragraph" w:customStyle="1" w:styleId="C4BAC8A45289403387F9F16EAA34095B">
    <w:name w:val="C4BAC8A45289403387F9F16EAA34095B"/>
  </w:style>
  <w:style w:type="paragraph" w:customStyle="1" w:styleId="694C15CA2F574739BCA9F010C4C01F58">
    <w:name w:val="694C15CA2F574739BCA9F010C4C01F58"/>
  </w:style>
  <w:style w:type="paragraph" w:customStyle="1" w:styleId="573045DA85A04FC0A4CC2E6E20EC85AB">
    <w:name w:val="573045DA85A04FC0A4CC2E6E20EC85AB"/>
  </w:style>
  <w:style w:type="paragraph" w:customStyle="1" w:styleId="68E3CFD644174531823FF84D386CBCFC">
    <w:name w:val="68E3CFD644174531823FF84D386CBCFC"/>
  </w:style>
  <w:style w:type="paragraph" w:customStyle="1" w:styleId="45D47E1E38F749C382FBF5228F023B7F">
    <w:name w:val="45D47E1E38F749C382FBF5228F023B7F"/>
  </w:style>
  <w:style w:type="paragraph" w:customStyle="1" w:styleId="ED878FC17BBD4660873D9A143B996FEB">
    <w:name w:val="ED878FC17BBD4660873D9A143B996FEB"/>
  </w:style>
  <w:style w:type="paragraph" w:customStyle="1" w:styleId="3D1324ECE3BF44F894998F0654D97134">
    <w:name w:val="3D1324ECE3BF44F894998F0654D97134"/>
  </w:style>
  <w:style w:type="paragraph" w:customStyle="1" w:styleId="26CFCD6DD92544B295861B99D204B71D">
    <w:name w:val="26CFCD6DD92544B295861B99D204B71D"/>
  </w:style>
  <w:style w:type="paragraph" w:customStyle="1" w:styleId="ACF881CD055E46928350CAB9719AA9A9">
    <w:name w:val="ACF881CD055E46928350CAB9719AA9A9"/>
  </w:style>
  <w:style w:type="paragraph" w:customStyle="1" w:styleId="AC98A4D6F81F4CBF9F449505294FB3CE">
    <w:name w:val="AC98A4D6F81F4CBF9F449505294FB3CE"/>
  </w:style>
  <w:style w:type="paragraph" w:customStyle="1" w:styleId="2CA860627C614098A8CAA380F35B6DE0">
    <w:name w:val="2CA860627C614098A8CAA380F35B6DE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36EBC7864F24672A38E1994BEC32B3C">
    <w:name w:val="E36EBC7864F24672A38E1994BEC32B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{B398A70B-062F-42EC-9425-2B0653238A51}tf00546271_win32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2021-07-19T05:03:00Z</dcterms:created>
  <dcterms:modified xsi:type="dcterms:W3CDTF">2021-07-19T05:15:00Z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